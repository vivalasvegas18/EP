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B9C" w:rsidRPr="001D5541" w:rsidRDefault="00AD4B9C" w:rsidP="00AD4B9C">
      <w:pPr>
        <w:pStyle w:val="FeatureTitle"/>
        <w:pBdr>
          <w:left w:val="none" w:sz="0" w:space="0" w:color="auto"/>
        </w:pBdr>
        <w:spacing w:after="60"/>
        <w:jc w:val="center"/>
        <w:rPr>
          <w:rFonts w:ascii="HelveticaNeueLT Std Med" w:hAnsi="HelveticaNeueLT Std Med"/>
        </w:rPr>
      </w:pPr>
      <w:r w:rsidRPr="0045509E">
        <w:rPr>
          <w:rFonts w:ascii="HelveticaNeueLT Std Med" w:hAnsi="HelveticaNeueLT Std Med"/>
        </w:rPr>
        <w:t>LESSONS LEARNED</w:t>
      </w:r>
    </w:p>
    <w:tbl>
      <w:tblPr>
        <w:tblW w:w="13112" w:type="dxa"/>
        <w:tblLook w:val="01E0" w:firstRow="1" w:lastRow="1" w:firstColumn="1" w:lastColumn="1" w:noHBand="0" w:noVBand="0"/>
      </w:tblPr>
      <w:tblGrid>
        <w:gridCol w:w="1802"/>
        <w:gridCol w:w="4272"/>
        <w:gridCol w:w="1789"/>
        <w:gridCol w:w="5249"/>
      </w:tblGrid>
      <w:tr w:rsidR="00AD4B9C" w:rsidRPr="001E3147" w:rsidTr="00D43315">
        <w:trPr>
          <w:trHeight w:val="279"/>
        </w:trPr>
        <w:tc>
          <w:tcPr>
            <w:tcW w:w="1802" w:type="dxa"/>
            <w:vAlign w:val="bottom"/>
          </w:tcPr>
          <w:p w:rsidR="00AD4B9C" w:rsidRPr="001E3147" w:rsidRDefault="00AD4B9C" w:rsidP="00D43315">
            <w:pPr>
              <w:spacing w:after="0" w:line="240" w:lineRule="auto"/>
              <w:ind w:left="279" w:right="-416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</w:rPr>
              <w:t>Project</w:t>
            </w:r>
            <w:r w:rsidRPr="001E3147">
              <w:rPr>
                <w:rFonts w:ascii="HelveticaNeueLT Std Med" w:hAnsi="HelveticaNeueLT Std Med" w:cs="Arial"/>
                <w:b/>
                <w:sz w:val="20"/>
              </w:rPr>
              <w:t xml:space="preserve"> Title:</w:t>
            </w:r>
          </w:p>
        </w:tc>
        <w:tc>
          <w:tcPr>
            <w:tcW w:w="4272" w:type="dxa"/>
            <w:tcBorders>
              <w:bottom w:val="single" w:sz="4" w:space="0" w:color="auto"/>
            </w:tcBorders>
            <w:vAlign w:val="bottom"/>
          </w:tcPr>
          <w:p w:rsidR="00AD4B9C" w:rsidRPr="001E3147" w:rsidRDefault="00AD4B9C" w:rsidP="00D43315">
            <w:pPr>
              <w:spacing w:after="0" w:line="240" w:lineRule="auto"/>
              <w:ind w:left="-629" w:firstLine="567"/>
              <w:rPr>
                <w:rFonts w:ascii="HelveticaNeueLT Std Med" w:hAnsi="HelveticaNeueLT Std Med" w:cs="Arial"/>
                <w:sz w:val="20"/>
              </w:rPr>
            </w:pPr>
          </w:p>
        </w:tc>
        <w:tc>
          <w:tcPr>
            <w:tcW w:w="1789" w:type="dxa"/>
            <w:vAlign w:val="bottom"/>
          </w:tcPr>
          <w:p w:rsidR="00AD4B9C" w:rsidRPr="001E3147" w:rsidRDefault="00AD4B9C" w:rsidP="00D43315">
            <w:pPr>
              <w:spacing w:after="0" w:line="240" w:lineRule="auto"/>
              <w:ind w:right="-360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  <w:sz w:val="20"/>
              </w:rPr>
              <w:t xml:space="preserve">Date </w:t>
            </w:r>
            <w:r w:rsidRPr="001E3147">
              <w:rPr>
                <w:rFonts w:ascii="HelveticaNeueLT Std Med" w:hAnsi="HelveticaNeueLT Std Med" w:cs="Arial"/>
                <w:b/>
              </w:rPr>
              <w:t>Prepared</w:t>
            </w:r>
            <w:r w:rsidRPr="001E3147">
              <w:rPr>
                <w:rFonts w:ascii="HelveticaNeueLT Std Med" w:hAnsi="HelveticaNeueLT Std Med" w:cs="Arial"/>
                <w:b/>
                <w:sz w:val="20"/>
              </w:rPr>
              <w:t>:</w:t>
            </w:r>
          </w:p>
        </w:tc>
        <w:tc>
          <w:tcPr>
            <w:tcW w:w="5249" w:type="dxa"/>
            <w:tcBorders>
              <w:bottom w:val="single" w:sz="4" w:space="0" w:color="auto"/>
            </w:tcBorders>
            <w:vAlign w:val="bottom"/>
          </w:tcPr>
          <w:p w:rsidR="00AD4B9C" w:rsidRPr="001E3147" w:rsidRDefault="00AD4B9C" w:rsidP="00D43315">
            <w:pPr>
              <w:spacing w:after="0" w:line="240" w:lineRule="auto"/>
              <w:ind w:left="-408" w:firstLine="284"/>
              <w:rPr>
                <w:rFonts w:ascii="HelveticaNeueLT Std Med" w:hAnsi="HelveticaNeueLT Std Med" w:cs="Arial"/>
                <w:sz w:val="20"/>
              </w:rPr>
            </w:pPr>
          </w:p>
        </w:tc>
      </w:tr>
    </w:tbl>
    <w:tbl>
      <w:tblPr>
        <w:tblpPr w:leftFromText="180" w:rightFromText="180" w:vertAnchor="text" w:horzAnchor="margin" w:tblpY="163"/>
        <w:tblW w:w="13068" w:type="dxa"/>
        <w:tblLayout w:type="fixed"/>
        <w:tblLook w:val="01E0" w:firstRow="1" w:lastRow="1" w:firstColumn="1" w:lastColumn="1" w:noHBand="0" w:noVBand="0"/>
      </w:tblPr>
      <w:tblGrid>
        <w:gridCol w:w="13068"/>
      </w:tblGrid>
      <w:tr w:rsidR="00AD4B9C" w:rsidRPr="001E3147" w:rsidTr="00B0744F">
        <w:trPr>
          <w:trHeight w:val="595"/>
        </w:trPr>
        <w:tc>
          <w:tcPr>
            <w:tcW w:w="13068" w:type="dxa"/>
            <w:vAlign w:val="bottom"/>
          </w:tcPr>
          <w:p w:rsidR="00AD4B9C" w:rsidRPr="001E3147" w:rsidRDefault="00AD4B9C" w:rsidP="0021365C">
            <w:pPr>
              <w:tabs>
                <w:tab w:val="left" w:pos="13020"/>
              </w:tabs>
              <w:spacing w:line="240" w:lineRule="auto"/>
              <w:ind w:left="297"/>
              <w:rPr>
                <w:rFonts w:ascii="HelveticaNeueLT Std Med" w:hAnsi="HelveticaNeueLT Std Med" w:cs="Arial"/>
                <w:b/>
              </w:rPr>
            </w:pPr>
            <w:r w:rsidRPr="00657D9F">
              <w:rPr>
                <w:rFonts w:ascii="HelveticaNeueLT Std Med" w:hAnsi="HelveticaNeueLT Std Med" w:cs="Arial"/>
                <w:b/>
              </w:rPr>
              <w:t>Project Performance Analysis</w:t>
            </w:r>
          </w:p>
        </w:tc>
      </w:tr>
    </w:tbl>
    <w:tbl>
      <w:tblPr>
        <w:tblW w:w="1297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"/>
        <w:gridCol w:w="17"/>
        <w:gridCol w:w="4569"/>
        <w:gridCol w:w="2500"/>
        <w:gridCol w:w="3077"/>
        <w:gridCol w:w="2570"/>
        <w:gridCol w:w="172"/>
      </w:tblGrid>
      <w:tr w:rsidR="0021365C" w:rsidRPr="001E3147" w:rsidTr="00603D6F">
        <w:trPr>
          <w:gridBefore w:val="1"/>
          <w:wBefore w:w="68" w:type="dxa"/>
          <w:trHeight w:val="432"/>
        </w:trPr>
        <w:tc>
          <w:tcPr>
            <w:tcW w:w="4586" w:type="dxa"/>
            <w:gridSpan w:val="2"/>
            <w:vAlign w:val="center"/>
          </w:tcPr>
          <w:p w:rsidR="0021365C" w:rsidRPr="001E3147" w:rsidRDefault="0021365C" w:rsidP="0021365C">
            <w:pPr>
              <w:spacing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  <w:tc>
          <w:tcPr>
            <w:tcW w:w="5577" w:type="dxa"/>
            <w:gridSpan w:val="2"/>
            <w:vAlign w:val="center"/>
          </w:tcPr>
          <w:p w:rsidR="0021365C" w:rsidRPr="001E3147" w:rsidRDefault="0021365C" w:rsidP="0021365C">
            <w:pPr>
              <w:spacing w:before="80" w:after="8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  <w:sz w:val="20"/>
              </w:rPr>
              <w:t>What Worked Well</w:t>
            </w:r>
          </w:p>
        </w:tc>
        <w:tc>
          <w:tcPr>
            <w:tcW w:w="2742" w:type="dxa"/>
            <w:gridSpan w:val="2"/>
            <w:vAlign w:val="center"/>
          </w:tcPr>
          <w:p w:rsidR="0021365C" w:rsidRPr="001E3147" w:rsidRDefault="0021365C" w:rsidP="0021365C">
            <w:pPr>
              <w:spacing w:before="80" w:after="8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  <w:sz w:val="20"/>
              </w:rPr>
              <w:t>What Can Be Improved</w:t>
            </w:r>
          </w:p>
        </w:tc>
      </w:tr>
      <w:tr w:rsidR="0021365C" w:rsidRPr="001E3147" w:rsidTr="00603D6F">
        <w:trPr>
          <w:gridBefore w:val="1"/>
          <w:wBefore w:w="68" w:type="dxa"/>
          <w:trHeight w:val="1161"/>
        </w:trPr>
        <w:tc>
          <w:tcPr>
            <w:tcW w:w="4586" w:type="dxa"/>
            <w:gridSpan w:val="2"/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Requirements definition and management</w:t>
            </w:r>
          </w:p>
        </w:tc>
        <w:bookmarkStart w:id="0" w:name="A1"/>
        <w:bookmarkEnd w:id="0"/>
        <w:tc>
          <w:tcPr>
            <w:tcW w:w="5577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"A1" \o "List any practices or incidents that were effective in defining and managing requirements."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A1</w: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1" w:name="A2"/>
        <w:tc>
          <w:tcPr>
            <w:tcW w:w="2742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"A2" \o "List any practices or incidents that can be improved in defining and managing requirements."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A2</w:t>
            </w:r>
            <w:bookmarkEnd w:id="1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152"/>
        </w:trPr>
        <w:tc>
          <w:tcPr>
            <w:tcW w:w="4586" w:type="dxa"/>
            <w:gridSpan w:val="2"/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Scope definition and management</w:t>
            </w:r>
          </w:p>
        </w:tc>
        <w:bookmarkStart w:id="2" w:name="B1"/>
        <w:tc>
          <w:tcPr>
            <w:tcW w:w="5577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"B1" \o "List any practices or incidents that were effective in defining and managing scope."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B1</w:t>
            </w:r>
            <w:bookmarkEnd w:id="2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3" w:name="B2"/>
        <w:tc>
          <w:tcPr>
            <w:tcW w:w="2742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"B2" \o "List any practices or incidents that can be improved in defining and managing scope."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B2</w:t>
            </w:r>
            <w:bookmarkEnd w:id="3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341"/>
        </w:trPr>
        <w:tc>
          <w:tcPr>
            <w:tcW w:w="4586" w:type="dxa"/>
            <w:gridSpan w:val="2"/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Schedule development and control</w:t>
            </w:r>
          </w:p>
        </w:tc>
        <w:bookmarkStart w:id="4" w:name="C1"/>
        <w:tc>
          <w:tcPr>
            <w:tcW w:w="5577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"C1" \o "List any practices or incidents that were effective in developing and controlling the schedule."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C1</w:t>
            </w:r>
            <w:bookmarkEnd w:id="4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5" w:name="C2"/>
        <w:tc>
          <w:tcPr>
            <w:tcW w:w="2742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"C2" \o "List any practices or incidents that can be improved in developing and controlling the schedule."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C2</w:t>
            </w:r>
            <w:bookmarkEnd w:id="5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332"/>
        </w:trPr>
        <w:tc>
          <w:tcPr>
            <w:tcW w:w="4586" w:type="dxa"/>
            <w:gridSpan w:val="2"/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Cost estimating and control</w:t>
            </w:r>
          </w:p>
        </w:tc>
        <w:bookmarkStart w:id="6" w:name="D1"/>
        <w:tc>
          <w:tcPr>
            <w:tcW w:w="5577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"D1" \o "List any practices or incidents that were effective in developing estimates and controlling costs."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D1</w:t>
            </w:r>
            <w:bookmarkEnd w:id="6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7" w:name="D2"/>
        <w:tc>
          <w:tcPr>
            <w:tcW w:w="2742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"D2" \o "List any practices or incidents that can be improved in developing estimates and controlling costs."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D2</w:t>
            </w:r>
            <w:bookmarkEnd w:id="7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341"/>
        </w:trPr>
        <w:tc>
          <w:tcPr>
            <w:tcW w:w="4586" w:type="dxa"/>
            <w:gridSpan w:val="2"/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Quality planning and control</w:t>
            </w:r>
          </w:p>
        </w:tc>
        <w:bookmarkStart w:id="8" w:name="E1"/>
        <w:tc>
          <w:tcPr>
            <w:tcW w:w="5577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"E1" \o "List any practices or incidents that were effective in planning, assuring, and controlling quality. Specific defects are addressed elsewhere."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E1</w:t>
            </w:r>
            <w:bookmarkEnd w:id="8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9" w:name="E2"/>
        <w:tc>
          <w:tcPr>
            <w:tcW w:w="2742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"E2" \o "List any practices or incidents that can be improved in plan-ning, assuring, and controlling quality. Specific defects are addressed elsewhere."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E2</w:t>
            </w:r>
            <w:bookmarkEnd w:id="9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521"/>
        </w:trPr>
        <w:tc>
          <w:tcPr>
            <w:tcW w:w="4586" w:type="dxa"/>
            <w:gridSpan w:val="2"/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Human resource availability, team development, and performance</w:t>
            </w:r>
          </w:p>
        </w:tc>
        <w:bookmarkStart w:id="10" w:name="F1"/>
        <w:tc>
          <w:tcPr>
            <w:tcW w:w="5577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"F1" \o "List any practices or incidents that were effective in working with team members and developing and managing the team."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F1</w:t>
            </w:r>
            <w:bookmarkEnd w:id="10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11" w:name="F2"/>
        <w:tc>
          <w:tcPr>
            <w:tcW w:w="2742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"F2" \o "List any practices or incidents that can be improved in working with team members and developing and managing the team."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F2</w:t>
            </w:r>
            <w:bookmarkEnd w:id="11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864"/>
        </w:trPr>
        <w:tc>
          <w:tcPr>
            <w:tcW w:w="4586" w:type="dxa"/>
            <w:gridSpan w:val="2"/>
            <w:tcBorders>
              <w:bottom w:val="single" w:sz="4" w:space="0" w:color="auto"/>
            </w:tcBorders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lastRenderedPageBreak/>
              <w:t xml:space="preserve">Communication management </w:t>
            </w:r>
          </w:p>
        </w:tc>
        <w:bookmarkStart w:id="12" w:name="G"/>
        <w:bookmarkStart w:id="13" w:name="G1"/>
        <w:bookmarkEnd w:id="12"/>
        <w:tc>
          <w:tcPr>
            <w:tcW w:w="5577" w:type="dxa"/>
            <w:gridSpan w:val="2"/>
            <w:tcBorders>
              <w:bottom w:val="single" w:sz="4" w:space="0" w:color="auto"/>
            </w:tcBorders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"G1" \o "List any practices or incidents that were effective in planning and distributing information."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G1</w:t>
            </w:r>
            <w:bookmarkEnd w:id="13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14" w:name="G2"/>
        <w:tc>
          <w:tcPr>
            <w:tcW w:w="2742" w:type="dxa"/>
            <w:gridSpan w:val="2"/>
            <w:tcBorders>
              <w:bottom w:val="single" w:sz="4" w:space="0" w:color="auto"/>
            </w:tcBorders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"G2" \o "List any practices or incidents that can be improved in planning and distributing information."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G2</w:t>
            </w:r>
            <w:bookmarkEnd w:id="14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073"/>
        </w:trPr>
        <w:tc>
          <w:tcPr>
            <w:tcW w:w="4586" w:type="dxa"/>
            <w:gridSpan w:val="2"/>
            <w:tcBorders>
              <w:top w:val="single" w:sz="4" w:space="0" w:color="auto"/>
            </w:tcBorders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Stakeholder management</w:t>
            </w:r>
          </w:p>
        </w:tc>
        <w:bookmarkStart w:id="15" w:name="H1"/>
        <w:tc>
          <w:tcPr>
            <w:tcW w:w="5577" w:type="dxa"/>
            <w:gridSpan w:val="2"/>
            <w:tcBorders>
              <w:top w:val="single" w:sz="4" w:space="0" w:color="auto"/>
            </w:tcBorders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"H1" \o "List any practices or incidents that were effective in managing stakeholder expectations."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H1</w:t>
            </w:r>
            <w:bookmarkEnd w:id="15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16" w:name="H2"/>
        <w:tc>
          <w:tcPr>
            <w:tcW w:w="2742" w:type="dxa"/>
            <w:gridSpan w:val="2"/>
            <w:tcBorders>
              <w:top w:val="single" w:sz="4" w:space="0" w:color="auto"/>
            </w:tcBorders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"H2" \o "List any practices or incidents that can be improved in managing stakeholder expectations."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H2</w:t>
            </w:r>
            <w:bookmarkEnd w:id="16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154"/>
        </w:trPr>
        <w:tc>
          <w:tcPr>
            <w:tcW w:w="4586" w:type="dxa"/>
            <w:gridSpan w:val="2"/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Reporting</w:t>
            </w:r>
          </w:p>
        </w:tc>
        <w:bookmarkStart w:id="17" w:name="I1"/>
        <w:tc>
          <w:tcPr>
            <w:tcW w:w="5577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"I1" \o "List any practices or incidents that were effective in reporting project performance."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I1</w:t>
            </w:r>
            <w:bookmarkEnd w:id="17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18" w:name="I2"/>
        <w:tc>
          <w:tcPr>
            <w:tcW w:w="2742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"I2" \o "List any practices or incidents that can be improved in reporting project performance."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I2</w:t>
            </w:r>
            <w:bookmarkEnd w:id="18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334"/>
        </w:trPr>
        <w:tc>
          <w:tcPr>
            <w:tcW w:w="4586" w:type="dxa"/>
            <w:gridSpan w:val="2"/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Risk management</w:t>
            </w:r>
          </w:p>
        </w:tc>
        <w:bookmarkStart w:id="19" w:name="J1"/>
        <w:tc>
          <w:tcPr>
            <w:tcW w:w="5577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"J1" \o "List any practices or incidents that were effective in the risk management process. Specific risks are addressed elsewhere."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J1</w:t>
            </w:r>
            <w:bookmarkEnd w:id="19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20" w:name="J2"/>
        <w:tc>
          <w:tcPr>
            <w:tcW w:w="2742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"J2" \o "List any practices or incidents that can be improved in the risk management process. Specific risks are addressed elsewhere."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J2</w:t>
            </w:r>
            <w:bookmarkEnd w:id="20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082"/>
        </w:trPr>
        <w:tc>
          <w:tcPr>
            <w:tcW w:w="4586" w:type="dxa"/>
            <w:gridSpan w:val="2"/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Procurement planning and management</w:t>
            </w:r>
          </w:p>
        </w:tc>
        <w:bookmarkStart w:id="21" w:name="K1"/>
        <w:tc>
          <w:tcPr>
            <w:tcW w:w="5577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"K1" \o "List any practices or incidents that were effective in planning, conducting, and administering contracts."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K1</w:t>
            </w:r>
            <w:bookmarkEnd w:id="21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22" w:name="K2"/>
        <w:tc>
          <w:tcPr>
            <w:tcW w:w="2742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"K2" \o "List any practices or incidents that can be improved in planning, conducting, and administering contracts."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K2</w:t>
            </w:r>
            <w:bookmarkEnd w:id="22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983"/>
        </w:trPr>
        <w:tc>
          <w:tcPr>
            <w:tcW w:w="4586" w:type="dxa"/>
            <w:gridSpan w:val="2"/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Process improvement information</w:t>
            </w:r>
          </w:p>
        </w:tc>
        <w:bookmarkStart w:id="23" w:name="L1"/>
        <w:tc>
          <w:tcPr>
            <w:tcW w:w="5577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"L1" \o "List any processes that were developed that should be continued."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L1</w:t>
            </w:r>
            <w:bookmarkEnd w:id="23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24" w:name="L2"/>
        <w:tc>
          <w:tcPr>
            <w:tcW w:w="2742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"L2" \o "List any processes that should be changed or discontinued."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L2</w:t>
            </w:r>
            <w:bookmarkEnd w:id="24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055"/>
        </w:trPr>
        <w:tc>
          <w:tcPr>
            <w:tcW w:w="4586" w:type="dxa"/>
            <w:gridSpan w:val="2"/>
            <w:tcBorders>
              <w:bottom w:val="single" w:sz="4" w:space="0" w:color="auto"/>
            </w:tcBorders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Product-specific information</w:t>
            </w:r>
          </w:p>
        </w:tc>
        <w:bookmarkStart w:id="25" w:name="M1"/>
        <w:tc>
          <w:tcPr>
            <w:tcW w:w="5577" w:type="dxa"/>
            <w:gridSpan w:val="2"/>
            <w:tcBorders>
              <w:bottom w:val="single" w:sz="4" w:space="0" w:color="auto"/>
            </w:tcBorders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"M1" \o "List any practices or incidents that were effective in delivering the specific product, service, or result."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M1</w:t>
            </w:r>
            <w:bookmarkEnd w:id="25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26" w:name="M2"/>
        <w:tc>
          <w:tcPr>
            <w:tcW w:w="2742" w:type="dxa"/>
            <w:gridSpan w:val="2"/>
            <w:tcBorders>
              <w:bottom w:val="single" w:sz="4" w:space="0" w:color="auto"/>
            </w:tcBorders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"M2" \o "List any practices or incidents that can be improved in delivering the specific product, service, or result."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M2</w:t>
            </w:r>
            <w:bookmarkEnd w:id="26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253"/>
        </w:trPr>
        <w:tc>
          <w:tcPr>
            <w:tcW w:w="4586" w:type="dxa"/>
            <w:gridSpan w:val="2"/>
            <w:tcBorders>
              <w:bottom w:val="single" w:sz="4" w:space="0" w:color="auto"/>
            </w:tcBorders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Other</w:t>
            </w:r>
          </w:p>
        </w:tc>
        <w:bookmarkStart w:id="27" w:name="N1"/>
        <w:tc>
          <w:tcPr>
            <w:tcW w:w="5577" w:type="dxa"/>
            <w:gridSpan w:val="2"/>
            <w:tcBorders>
              <w:bottom w:val="single" w:sz="4" w:space="0" w:color="auto"/>
            </w:tcBorders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"N1" \o "List any other practices or incidents that were effective, such as change control, configuration management, etc."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N1</w:t>
            </w:r>
            <w:bookmarkEnd w:id="27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28" w:name="N2"/>
        <w:tc>
          <w:tcPr>
            <w:tcW w:w="2742" w:type="dxa"/>
            <w:gridSpan w:val="2"/>
            <w:tcBorders>
              <w:bottom w:val="single" w:sz="4" w:space="0" w:color="auto"/>
            </w:tcBorders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"N2" \o "List any other practices or incidents that can be improved, such as change control, configuration management, etc."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N2</w:t>
            </w:r>
            <w:bookmarkEnd w:id="28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10"/>
          <w:tblHeader/>
        </w:trPr>
        <w:tc>
          <w:tcPr>
            <w:tcW w:w="12973" w:type="dxa"/>
            <w:gridSpan w:val="7"/>
            <w:vAlign w:val="bottom"/>
          </w:tcPr>
          <w:p w:rsidR="0021365C" w:rsidRPr="001E3147" w:rsidRDefault="0021365C" w:rsidP="0021365C">
            <w:pPr>
              <w:spacing w:after="100" w:line="240" w:lineRule="auto"/>
              <w:jc w:val="center"/>
              <w:rPr>
                <w:rFonts w:ascii="HelveticaNeueLT Std Med" w:hAnsi="HelveticaNeueLT Std Med"/>
                <w:b/>
                <w:sz w:val="28"/>
                <w:szCs w:val="28"/>
              </w:rPr>
            </w:pPr>
            <w:r w:rsidRPr="001E3147">
              <w:rPr>
                <w:rFonts w:ascii="HelveticaNeueLT Std Med" w:eastAsia="Times New Roman" w:hAnsi="HelveticaNeueLT Std Med" w:cs="HelveticaNeueLTStd-Bd"/>
                <w:b/>
                <w:bCs/>
                <w:sz w:val="28"/>
                <w:szCs w:val="28"/>
              </w:rPr>
              <w:lastRenderedPageBreak/>
              <w:t>LESSONS LEARNED</w:t>
            </w:r>
          </w:p>
          <w:p w:rsidR="0021365C" w:rsidRPr="001E3147" w:rsidRDefault="0021365C" w:rsidP="0021365C">
            <w:pPr>
              <w:spacing w:before="100" w:line="240" w:lineRule="auto"/>
              <w:rPr>
                <w:rFonts w:ascii="HelveticaNeueLT Std Med" w:hAnsi="HelveticaNeueLT Std Med"/>
                <w:b/>
              </w:rPr>
            </w:pPr>
            <w:r w:rsidRPr="001E3147">
              <w:rPr>
                <w:rFonts w:ascii="HelveticaNeueLT Std Med" w:hAnsi="HelveticaNeueLT Std Med"/>
                <w:b/>
              </w:rPr>
              <w:t>Risks and Issues</w:t>
            </w:r>
          </w:p>
          <w:tbl>
            <w:tblPr>
              <w:tblW w:w="126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10"/>
              <w:gridCol w:w="4410"/>
              <w:gridCol w:w="3878"/>
            </w:tblGrid>
            <w:tr w:rsidR="0021365C" w:rsidRPr="006D3E3D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bookmarkStart w:id="29" w:name="Risk_or_Issue_Description"/>
                <w:p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"Risk_or_Issue_Description" \o "Identify risks or issues that occurred that should be considered to improve organizational learning."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Risk or Issue Description</w:t>
                  </w:r>
                  <w:bookmarkEnd w:id="29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30" w:name="Response"/>
              <w:tc>
                <w:tcPr>
                  <w:tcW w:w="4410" w:type="dxa"/>
                  <w:vAlign w:val="center"/>
                </w:tcPr>
                <w:p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"Response" \o "Describe the response and its effectiveness."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Response</w:t>
                  </w:r>
                  <w:bookmarkEnd w:id="30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31" w:name="Comments"/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"Comments" \o "Provide any additional information needed to improve future project performance."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Comments</w:t>
                  </w:r>
                  <w:bookmarkEnd w:id="31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</w:tr>
            <w:tr w:rsidR="0021365C" w:rsidRPr="006D3E3D" w:rsidTr="00CA5746">
              <w:trPr>
                <w:trHeight w:val="283"/>
              </w:trPr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</w:tr>
            <w:tr w:rsidR="0021365C" w:rsidRPr="006D3E3D" w:rsidTr="00CA5746">
              <w:trPr>
                <w:trHeight w:val="283"/>
              </w:trPr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</w:tr>
            <w:tr w:rsidR="0021365C" w:rsidRPr="006D3E3D" w:rsidTr="00CA5746">
              <w:trPr>
                <w:trHeight w:val="283"/>
              </w:trPr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</w:tr>
          </w:tbl>
          <w:p w:rsidR="0021365C" w:rsidRPr="006D3E3D" w:rsidRDefault="0021365C" w:rsidP="0021365C">
            <w:pPr>
              <w:spacing w:before="100" w:after="160" w:line="240" w:lineRule="auto"/>
              <w:rPr>
                <w:rFonts w:ascii="HelveticaNeueLT Std Med" w:hAnsi="HelveticaNeueLT Std Med"/>
                <w:b/>
              </w:rPr>
            </w:pPr>
            <w:r w:rsidRPr="006D3E3D">
              <w:rPr>
                <w:rFonts w:ascii="HelveticaNeueLT Std Med" w:hAnsi="HelveticaNeueLT Std Med"/>
                <w:b/>
              </w:rPr>
              <w:t>Quality Defects</w:t>
            </w:r>
          </w:p>
          <w:tbl>
            <w:tblPr>
              <w:tblW w:w="127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10"/>
              <w:gridCol w:w="4410"/>
              <w:gridCol w:w="3896"/>
            </w:tblGrid>
            <w:tr w:rsidR="0021365C" w:rsidRPr="006D3E3D" w:rsidTr="00CA5746">
              <w:trPr>
                <w:trHeight w:val="432"/>
              </w:trPr>
              <w:tc>
                <w:tcPr>
                  <w:tcW w:w="4410" w:type="dxa"/>
                </w:tcPr>
                <w:bookmarkStart w:id="32" w:name="Defect_Description"/>
                <w:p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"Defect_Description" \o "Describe quality defects that should be considered in order to improve organizational effectiveness."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Defect Description</w:t>
                  </w:r>
                  <w:bookmarkEnd w:id="32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33" w:name="Resolution"/>
              <w:tc>
                <w:tcPr>
                  <w:tcW w:w="4410" w:type="dxa"/>
                </w:tcPr>
                <w:p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"Resolution" \o "Describe how the defects were resolved."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Resolution</w:t>
                  </w:r>
                  <w:bookmarkEnd w:id="33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tc>
                <w:tcPr>
                  <w:tcW w:w="3896" w:type="dxa"/>
                </w:tcPr>
                <w:p w:rsidR="0021365C" w:rsidRPr="006D3E3D" w:rsidRDefault="00EE0762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Comments" w:tooltip="Indicate what should be done to improve future project performance." w:history="1">
                    <w:r w:rsidR="0021365C" w:rsidRPr="006D3E3D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Comments</w:t>
                    </w:r>
                  </w:hyperlink>
                </w:p>
              </w:tc>
            </w:tr>
            <w:tr w:rsidR="0021365C" w:rsidRPr="006D3E3D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96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  <w:tr w:rsidR="0021365C" w:rsidRPr="006D3E3D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96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  <w:tr w:rsidR="0021365C" w:rsidRPr="006D3E3D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96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</w:tbl>
          <w:p w:rsidR="0021365C" w:rsidRPr="006D3E3D" w:rsidRDefault="0021365C" w:rsidP="0021365C">
            <w:pPr>
              <w:spacing w:before="100" w:after="160" w:line="240" w:lineRule="auto"/>
              <w:rPr>
                <w:rFonts w:ascii="HelveticaNeueLT Std Med" w:hAnsi="HelveticaNeueLT Std Med"/>
                <w:b/>
              </w:rPr>
            </w:pPr>
            <w:r w:rsidRPr="006D3E3D">
              <w:rPr>
                <w:rFonts w:ascii="HelveticaNeueLT Std Med" w:hAnsi="HelveticaNeueLT Std Med"/>
                <w:b/>
              </w:rPr>
              <w:t>Vendor Management</w:t>
            </w:r>
          </w:p>
          <w:tbl>
            <w:tblPr>
              <w:tblW w:w="127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09"/>
              <w:gridCol w:w="3840"/>
              <w:gridCol w:w="3840"/>
              <w:gridCol w:w="2827"/>
            </w:tblGrid>
            <w:tr w:rsidR="0021365C" w:rsidRPr="006D3E3D" w:rsidTr="00CA5746">
              <w:trPr>
                <w:trHeight w:val="432"/>
              </w:trPr>
              <w:tc>
                <w:tcPr>
                  <w:tcW w:w="2209" w:type="dxa"/>
                </w:tcPr>
                <w:bookmarkStart w:id="34" w:name="Vendor"/>
                <w:p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"Vendor" \o "List the vendor"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Vendor</w:t>
                  </w:r>
                  <w:bookmarkEnd w:id="34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35" w:name="Issue"/>
              <w:tc>
                <w:tcPr>
                  <w:tcW w:w="3840" w:type="dxa"/>
                  <w:vAlign w:val="center"/>
                </w:tcPr>
                <w:p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"Issue" \o "Describe any issues, claims, or disputes that occurred."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Issue</w:t>
                  </w:r>
                  <w:bookmarkEnd w:id="35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tc>
                <w:tcPr>
                  <w:tcW w:w="3840" w:type="dxa"/>
                  <w:vAlign w:val="center"/>
                </w:tcPr>
                <w:p w:rsidR="0021365C" w:rsidRPr="006D3E3D" w:rsidRDefault="00EE0762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Resolution" w:tooltip="Describe the outcome or resolution." w:history="1">
                    <w:r w:rsidR="0021365C" w:rsidRPr="006D3E3D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Resolution</w:t>
                    </w:r>
                  </w:hyperlink>
                </w:p>
              </w:tc>
              <w:tc>
                <w:tcPr>
                  <w:tcW w:w="2827" w:type="dxa"/>
                  <w:vAlign w:val="center"/>
                </w:tcPr>
                <w:p w:rsidR="0021365C" w:rsidRPr="006D3E3D" w:rsidRDefault="00EE0762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Comments" w:tooltip="Indicate what should be done to improve future vendor management performance." w:history="1">
                    <w:r w:rsidR="0021365C" w:rsidRPr="006D3E3D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Comments</w:t>
                    </w:r>
                  </w:hyperlink>
                </w:p>
              </w:tc>
            </w:tr>
            <w:tr w:rsidR="0021365C" w:rsidRPr="006D3E3D" w:rsidTr="00CA5746">
              <w:trPr>
                <w:trHeight w:val="432"/>
              </w:trPr>
              <w:tc>
                <w:tcPr>
                  <w:tcW w:w="2209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2827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  <w:tr w:rsidR="0021365C" w:rsidRPr="006D3E3D" w:rsidTr="00CA5746">
              <w:trPr>
                <w:trHeight w:val="432"/>
              </w:trPr>
              <w:tc>
                <w:tcPr>
                  <w:tcW w:w="2209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2827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  <w:tr w:rsidR="0021365C" w:rsidRPr="006D3E3D" w:rsidTr="00CA5746">
              <w:trPr>
                <w:trHeight w:val="432"/>
              </w:trPr>
              <w:tc>
                <w:tcPr>
                  <w:tcW w:w="2209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2827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</w:tbl>
          <w:p w:rsidR="0021365C" w:rsidRPr="001E3147" w:rsidRDefault="0021365C" w:rsidP="00603D6F">
            <w:pPr>
              <w:spacing w:before="100"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6D3E3D">
              <w:rPr>
                <w:rFonts w:ascii="HelveticaNeueLT Std Med" w:hAnsi="HelveticaNeueLT Std Med" w:cs="Arial"/>
                <w:b/>
                <w:sz w:val="20"/>
              </w:rPr>
              <w:t xml:space="preserve">Other </w:t>
            </w:r>
          </w:p>
        </w:tc>
      </w:tr>
      <w:bookmarkStart w:id="36" w:name="Areas_of_Exceptional_Performance"/>
      <w:tr w:rsidR="00603D6F" w:rsidRPr="006D3E3D" w:rsidTr="00603D6F">
        <w:trPr>
          <w:gridBefore w:val="2"/>
          <w:gridAfter w:val="1"/>
          <w:wBefore w:w="85" w:type="dxa"/>
          <w:wAfter w:w="172" w:type="dxa"/>
          <w:trHeight w:val="359"/>
        </w:trPr>
        <w:tc>
          <w:tcPr>
            <w:tcW w:w="7069" w:type="dxa"/>
            <w:gridSpan w:val="2"/>
            <w:vAlign w:val="center"/>
          </w:tcPr>
          <w:p w:rsidR="00603D6F" w:rsidRPr="006D3E3D" w:rsidRDefault="00603D6F" w:rsidP="00603D6F">
            <w:pPr>
              <w:spacing w:before="80" w:after="80" w:line="240" w:lineRule="auto"/>
              <w:jc w:val="center"/>
              <w:rPr>
                <w:rFonts w:ascii="HelveticaNeueLT Std Med" w:hAnsi="HelveticaNeueLT Std Med" w:cs="Arial"/>
                <w:b/>
                <w:sz w:val="20"/>
              </w:rPr>
            </w:pPr>
            <w:r w:rsidRPr="006D3E3D">
              <w:rPr>
                <w:rFonts w:ascii="HelveticaNeueLT Std Med" w:hAnsi="HelveticaNeueLT Std Med" w:cs="Arial"/>
                <w:b/>
                <w:sz w:val="20"/>
              </w:rPr>
              <w:fldChar w:fldCharType="begin"/>
            </w:r>
            <w:r w:rsidRPr="006D3E3D">
              <w:rPr>
                <w:rFonts w:ascii="HelveticaNeueLT Std Med" w:hAnsi="HelveticaNeueLT Std Med" w:cs="Arial"/>
                <w:b/>
                <w:sz w:val="20"/>
              </w:rPr>
              <w:instrText>HYPERLINK  \l "Areas_of_Exceptional_Performance" \o "Identify areas of exceptional performance that can be passed on to other teams."</w:instrText>
            </w:r>
            <w:r w:rsidRPr="006D3E3D">
              <w:rPr>
                <w:rFonts w:ascii="HelveticaNeueLT Std Med" w:hAnsi="HelveticaNeueLT Std Med" w:cs="Arial"/>
                <w:b/>
                <w:sz w:val="20"/>
              </w:rPr>
              <w:fldChar w:fldCharType="separate"/>
            </w:r>
            <w:r w:rsidRPr="006D3E3D">
              <w:rPr>
                <w:rStyle w:val="Hyperlink"/>
                <w:rFonts w:ascii="HelveticaNeueLT Std Med" w:hAnsi="HelveticaNeueLT Std Med" w:cs="Arial"/>
                <w:b/>
                <w:color w:val="auto"/>
                <w:sz w:val="20"/>
                <w:u w:val="none"/>
              </w:rPr>
              <w:t>Areas of Exceptional Performance</w:t>
            </w:r>
            <w:bookmarkEnd w:id="36"/>
            <w:r w:rsidRPr="006D3E3D">
              <w:rPr>
                <w:rFonts w:ascii="HelveticaNeueLT Std Med" w:hAnsi="HelveticaNeueLT Std Med" w:cs="Arial"/>
                <w:b/>
                <w:sz w:val="20"/>
              </w:rPr>
              <w:fldChar w:fldCharType="end"/>
            </w:r>
          </w:p>
        </w:tc>
        <w:tc>
          <w:tcPr>
            <w:tcW w:w="5647" w:type="dxa"/>
            <w:gridSpan w:val="2"/>
            <w:vAlign w:val="center"/>
          </w:tcPr>
          <w:p w:rsidR="00603D6F" w:rsidRPr="006D3E3D" w:rsidRDefault="00EE0762" w:rsidP="00603D6F">
            <w:pPr>
              <w:spacing w:before="80" w:after="80" w:line="240" w:lineRule="auto"/>
              <w:jc w:val="center"/>
              <w:rPr>
                <w:rFonts w:ascii="HelveticaNeueLT Std Med" w:hAnsi="HelveticaNeueLT Std Med" w:cs="Arial"/>
                <w:b/>
                <w:sz w:val="20"/>
              </w:rPr>
            </w:pPr>
            <w:hyperlink w:anchor="Areas_for_Improvement" w:tooltip="Identify areas that can be improved on for future performance." w:history="1">
              <w:r w:rsidR="00603D6F" w:rsidRPr="006D3E3D">
                <w:rPr>
                  <w:rStyle w:val="Hyperlink"/>
                  <w:rFonts w:ascii="HelveticaNeueLT Std Med" w:hAnsi="HelveticaNeueLT Std Med" w:cs="Arial"/>
                  <w:b/>
                  <w:color w:val="auto"/>
                  <w:sz w:val="20"/>
                  <w:u w:val="none"/>
                </w:rPr>
                <w:t>Areas for Improvement</w:t>
              </w:r>
            </w:hyperlink>
          </w:p>
        </w:tc>
      </w:tr>
      <w:tr w:rsidR="00603D6F" w:rsidRPr="006D3E3D" w:rsidTr="00603D6F">
        <w:trPr>
          <w:gridBefore w:val="2"/>
          <w:gridAfter w:val="1"/>
          <w:wBefore w:w="85" w:type="dxa"/>
          <w:wAfter w:w="172" w:type="dxa"/>
          <w:trHeight w:val="432"/>
        </w:trPr>
        <w:tc>
          <w:tcPr>
            <w:tcW w:w="7069" w:type="dxa"/>
            <w:gridSpan w:val="2"/>
            <w:vAlign w:val="center"/>
          </w:tcPr>
          <w:p w:rsidR="00603D6F" w:rsidRPr="006D3E3D" w:rsidRDefault="00603D6F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  <w:tc>
          <w:tcPr>
            <w:tcW w:w="5647" w:type="dxa"/>
            <w:gridSpan w:val="2"/>
            <w:vAlign w:val="center"/>
          </w:tcPr>
          <w:p w:rsidR="00603D6F" w:rsidRPr="006D3E3D" w:rsidRDefault="00603D6F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</w:tr>
      <w:tr w:rsidR="00603D6F" w:rsidRPr="001E3147" w:rsidTr="00603D6F">
        <w:trPr>
          <w:gridBefore w:val="2"/>
          <w:gridAfter w:val="1"/>
          <w:wBefore w:w="85" w:type="dxa"/>
          <w:wAfter w:w="172" w:type="dxa"/>
          <w:trHeight w:val="432"/>
        </w:trPr>
        <w:tc>
          <w:tcPr>
            <w:tcW w:w="7069" w:type="dxa"/>
            <w:gridSpan w:val="2"/>
            <w:tcBorders>
              <w:bottom w:val="single" w:sz="4" w:space="0" w:color="auto"/>
            </w:tcBorders>
            <w:vAlign w:val="center"/>
          </w:tcPr>
          <w:p w:rsidR="00603D6F" w:rsidRPr="001E3147" w:rsidRDefault="00603D6F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  <w:tc>
          <w:tcPr>
            <w:tcW w:w="5647" w:type="dxa"/>
            <w:gridSpan w:val="2"/>
            <w:tcBorders>
              <w:bottom w:val="single" w:sz="4" w:space="0" w:color="auto"/>
            </w:tcBorders>
            <w:vAlign w:val="center"/>
          </w:tcPr>
          <w:p w:rsidR="00603D6F" w:rsidRPr="001E3147" w:rsidRDefault="00603D6F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</w:tr>
      <w:tr w:rsidR="00603D6F" w:rsidRPr="001E3147" w:rsidTr="00603D6F">
        <w:trPr>
          <w:gridBefore w:val="2"/>
          <w:gridAfter w:val="1"/>
          <w:wBefore w:w="85" w:type="dxa"/>
          <w:wAfter w:w="172" w:type="dxa"/>
          <w:trHeight w:val="432"/>
        </w:trPr>
        <w:tc>
          <w:tcPr>
            <w:tcW w:w="7069" w:type="dxa"/>
            <w:gridSpan w:val="2"/>
            <w:tcBorders>
              <w:bottom w:val="single" w:sz="4" w:space="0" w:color="auto"/>
            </w:tcBorders>
            <w:vAlign w:val="center"/>
          </w:tcPr>
          <w:p w:rsidR="00603D6F" w:rsidRPr="001E3147" w:rsidRDefault="00603D6F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  <w:tc>
          <w:tcPr>
            <w:tcW w:w="5647" w:type="dxa"/>
            <w:gridSpan w:val="2"/>
            <w:tcBorders>
              <w:bottom w:val="single" w:sz="4" w:space="0" w:color="auto"/>
            </w:tcBorders>
            <w:vAlign w:val="center"/>
          </w:tcPr>
          <w:p w:rsidR="00603D6F" w:rsidRPr="001E3147" w:rsidRDefault="00603D6F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</w:tr>
    </w:tbl>
    <w:p w:rsidR="00D43315" w:rsidRDefault="00D43315"/>
    <w:sectPr w:rsidR="00D43315" w:rsidSect="00AD4B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1440" w:bottom="576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EE5" w:rsidRDefault="00955EE5" w:rsidP="00AD4B9C">
      <w:pPr>
        <w:spacing w:after="0" w:line="240" w:lineRule="auto"/>
      </w:pPr>
      <w:r>
        <w:separator/>
      </w:r>
    </w:p>
  </w:endnote>
  <w:endnote w:type="continuationSeparator" w:id="0">
    <w:p w:rsidR="00955EE5" w:rsidRDefault="00955EE5" w:rsidP="00AD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Std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762" w:rsidRDefault="00EE07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B23" w:rsidRPr="009B48DF" w:rsidRDefault="00444B23" w:rsidP="00AD4B9C">
    <w:pPr>
      <w:pStyle w:val="Footer"/>
      <w:jc w:val="center"/>
      <w:rPr>
        <w:rFonts w:ascii="HelveticaNeueLT Std Med" w:hAnsi="HelveticaNeueLT Std Med"/>
      </w:rPr>
    </w:pPr>
    <w:r w:rsidRPr="009B48DF">
      <w:rPr>
        <w:rFonts w:ascii="HelveticaNeueLT Std Med" w:hAnsi="HelveticaNeueLT Std Med"/>
      </w:rPr>
      <w:t xml:space="preserve">Page </w:t>
    </w:r>
    <w:r w:rsidR="00805F8D" w:rsidRPr="009B48DF">
      <w:rPr>
        <w:rFonts w:ascii="HelveticaNeueLT Std Med" w:hAnsi="HelveticaNeueLT Std Med"/>
        <w:b/>
      </w:rPr>
      <w:fldChar w:fldCharType="begin"/>
    </w:r>
    <w:r w:rsidRPr="009B48DF">
      <w:rPr>
        <w:rFonts w:ascii="HelveticaNeueLT Std Med" w:hAnsi="HelveticaNeueLT Std Med"/>
        <w:b/>
      </w:rPr>
      <w:instrText xml:space="preserve"> PAGE </w:instrText>
    </w:r>
    <w:r w:rsidR="00805F8D" w:rsidRPr="009B48DF">
      <w:rPr>
        <w:rFonts w:ascii="HelveticaNeueLT Std Med" w:hAnsi="HelveticaNeueLT Std Med"/>
        <w:b/>
      </w:rPr>
      <w:fldChar w:fldCharType="separate"/>
    </w:r>
    <w:r w:rsidR="00EE0762">
      <w:rPr>
        <w:rFonts w:ascii="HelveticaNeueLT Std Med" w:hAnsi="HelveticaNeueLT Std Med"/>
        <w:b/>
        <w:noProof/>
      </w:rPr>
      <w:t>2</w:t>
    </w:r>
    <w:r w:rsidR="00805F8D" w:rsidRPr="009B48DF">
      <w:rPr>
        <w:rFonts w:ascii="HelveticaNeueLT Std Med" w:hAnsi="HelveticaNeueLT Std Med"/>
        <w:b/>
      </w:rPr>
      <w:fldChar w:fldCharType="end"/>
    </w:r>
    <w:r w:rsidRPr="009B48DF">
      <w:rPr>
        <w:rFonts w:ascii="HelveticaNeueLT Std Med" w:hAnsi="HelveticaNeueLT Std Med"/>
      </w:rPr>
      <w:t xml:space="preserve"> of </w:t>
    </w:r>
    <w:bookmarkStart w:id="37" w:name="_GoBack"/>
    <w:bookmarkEnd w:id="37"/>
    <w:r w:rsidR="00EE0762" w:rsidRPr="009B48DF">
      <w:rPr>
        <w:rFonts w:ascii="HelveticaNeueLT Std Med" w:hAnsi="HelveticaNeueLT Std Med"/>
        <w:b/>
      </w:rPr>
      <w:fldChar w:fldCharType="begin"/>
    </w:r>
    <w:r w:rsidR="00EE0762" w:rsidRPr="009B48DF">
      <w:rPr>
        <w:rFonts w:ascii="HelveticaNeueLT Std Med" w:hAnsi="HelveticaNeueLT Std Med"/>
        <w:b/>
      </w:rPr>
      <w:instrText xml:space="preserve"> </w:instrText>
    </w:r>
    <w:r w:rsidR="00EE0762">
      <w:rPr>
        <w:rFonts w:ascii="HelveticaNeueLT Std Med" w:hAnsi="HelveticaNeueLT Std Med"/>
        <w:b/>
      </w:rPr>
      <w:instrText>NUM</w:instrText>
    </w:r>
    <w:r w:rsidR="00EE0762" w:rsidRPr="009B48DF">
      <w:rPr>
        <w:rFonts w:ascii="HelveticaNeueLT Std Med" w:hAnsi="HelveticaNeueLT Std Med"/>
        <w:b/>
      </w:rPr>
      <w:instrText>PAGE</w:instrText>
    </w:r>
    <w:r w:rsidR="00EE0762">
      <w:rPr>
        <w:rFonts w:ascii="HelveticaNeueLT Std Med" w:hAnsi="HelveticaNeueLT Std Med"/>
        <w:b/>
      </w:rPr>
      <w:instrText>S</w:instrText>
    </w:r>
    <w:r w:rsidR="00EE0762" w:rsidRPr="009B48DF">
      <w:rPr>
        <w:rFonts w:ascii="HelveticaNeueLT Std Med" w:hAnsi="HelveticaNeueLT Std Med"/>
        <w:b/>
      </w:rPr>
      <w:instrText xml:space="preserve"> </w:instrText>
    </w:r>
    <w:r w:rsidR="00EE0762" w:rsidRPr="009B48DF">
      <w:rPr>
        <w:rFonts w:ascii="HelveticaNeueLT Std Med" w:hAnsi="HelveticaNeueLT Std Med"/>
        <w:b/>
      </w:rPr>
      <w:fldChar w:fldCharType="separate"/>
    </w:r>
    <w:r w:rsidR="00EE0762">
      <w:rPr>
        <w:rFonts w:ascii="HelveticaNeueLT Std Med" w:hAnsi="HelveticaNeueLT Std Med"/>
        <w:b/>
        <w:noProof/>
      </w:rPr>
      <w:t>3</w:t>
    </w:r>
    <w:r w:rsidR="00EE0762" w:rsidRPr="009B48DF">
      <w:rPr>
        <w:rFonts w:ascii="HelveticaNeueLT Std Med" w:hAnsi="HelveticaNeueLT Std Med"/>
        <w:b/>
      </w:rPr>
      <w:fldChar w:fldCharType="end"/>
    </w:r>
  </w:p>
  <w:p w:rsidR="00444B23" w:rsidRDefault="00444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762" w:rsidRDefault="00EE07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EE5" w:rsidRDefault="00955EE5" w:rsidP="00AD4B9C">
      <w:pPr>
        <w:spacing w:after="0" w:line="240" w:lineRule="auto"/>
      </w:pPr>
      <w:r>
        <w:separator/>
      </w:r>
    </w:p>
  </w:footnote>
  <w:footnote w:type="continuationSeparator" w:id="0">
    <w:p w:rsidR="00955EE5" w:rsidRDefault="00955EE5" w:rsidP="00AD4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762" w:rsidRDefault="00EE07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762" w:rsidRDefault="00EE07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762" w:rsidRDefault="00EE07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9C"/>
    <w:rsid w:val="00034D03"/>
    <w:rsid w:val="000A1C7C"/>
    <w:rsid w:val="001D5541"/>
    <w:rsid w:val="00206F9C"/>
    <w:rsid w:val="0020732D"/>
    <w:rsid w:val="0021365C"/>
    <w:rsid w:val="00291576"/>
    <w:rsid w:val="002B0613"/>
    <w:rsid w:val="002B14D3"/>
    <w:rsid w:val="00300042"/>
    <w:rsid w:val="0039392A"/>
    <w:rsid w:val="00444B23"/>
    <w:rsid w:val="00453FE1"/>
    <w:rsid w:val="0045509E"/>
    <w:rsid w:val="0048458A"/>
    <w:rsid w:val="004D125C"/>
    <w:rsid w:val="005F0D95"/>
    <w:rsid w:val="00603D6F"/>
    <w:rsid w:val="00633C68"/>
    <w:rsid w:val="00697DB1"/>
    <w:rsid w:val="006D3E3D"/>
    <w:rsid w:val="006E3EA7"/>
    <w:rsid w:val="00714059"/>
    <w:rsid w:val="007247D2"/>
    <w:rsid w:val="007442D7"/>
    <w:rsid w:val="00776E47"/>
    <w:rsid w:val="00805F8D"/>
    <w:rsid w:val="008B651A"/>
    <w:rsid w:val="00955EE5"/>
    <w:rsid w:val="00995F7A"/>
    <w:rsid w:val="009974FE"/>
    <w:rsid w:val="009B0257"/>
    <w:rsid w:val="00A26E3E"/>
    <w:rsid w:val="00AD4B9C"/>
    <w:rsid w:val="00B0692D"/>
    <w:rsid w:val="00B0744F"/>
    <w:rsid w:val="00B11A2F"/>
    <w:rsid w:val="00B21C36"/>
    <w:rsid w:val="00BB6C14"/>
    <w:rsid w:val="00BD4D94"/>
    <w:rsid w:val="00BF757B"/>
    <w:rsid w:val="00C26E66"/>
    <w:rsid w:val="00C310A0"/>
    <w:rsid w:val="00D15C73"/>
    <w:rsid w:val="00D35833"/>
    <w:rsid w:val="00D43315"/>
    <w:rsid w:val="00D9422F"/>
    <w:rsid w:val="00E17256"/>
    <w:rsid w:val="00E36C8D"/>
    <w:rsid w:val="00E85FCB"/>
    <w:rsid w:val="00EE0762"/>
    <w:rsid w:val="00F92439"/>
    <w:rsid w:val="00F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5:docId w15:val="{78A41021-EC22-4245-AB7F-1D839368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B9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atureTitle">
    <w:name w:val="FeatureTitle"/>
    <w:next w:val="Normal"/>
    <w:rsid w:val="00AD4B9C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Times New Roman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9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9C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24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7D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7D2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D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E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FFF3ED</Template>
  <TotalTime>0</TotalTime>
  <Pages>3</Pages>
  <Words>862</Words>
  <Characters>4914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KOUKLAKIS Georgios</cp:lastModifiedBy>
  <cp:revision>2</cp:revision>
  <dcterms:created xsi:type="dcterms:W3CDTF">2016-08-03T09:28:00Z</dcterms:created>
  <dcterms:modified xsi:type="dcterms:W3CDTF">2016-08-03T09:28:00Z</dcterms:modified>
</cp:coreProperties>
</file>