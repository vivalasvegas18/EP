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rsidR="009B6D7C" w:rsidRDefault="009B6D7C" w:rsidP="009B6D7C"/>
    <w:p w:rsidR="009B6D7C" w:rsidRPr="009B6D7C" w:rsidRDefault="009B6D7C" w:rsidP="009B6D7C">
      <w:pPr>
        <w:jc w:val="right"/>
      </w:pPr>
      <w:r>
        <w:t>October, the 13th 2016</w:t>
      </w:r>
    </w:p>
    <w:p w:rsidR="00652F43" w:rsidRPr="00652F43" w:rsidRDefault="00652F43" w:rsidP="00652F43">
      <w:pPr>
        <w:rPr>
          <w:rFonts w:cstheme="minorHAnsi"/>
        </w:rPr>
      </w:pPr>
    </w:p>
    <w:p w:rsidR="009B6D7C" w:rsidRPr="009B6D7C" w:rsidRDefault="009B6D7C" w:rsidP="009B6D7C">
      <w:pPr>
        <w:pStyle w:val="Heading1"/>
        <w:rPr>
          <w:rFonts w:cstheme="minorHAnsi"/>
        </w:rPr>
      </w:pPr>
      <w:r w:rsidRPr="009B6D7C">
        <w:rPr>
          <w:rFonts w:cstheme="minorHAnsi"/>
        </w:rPr>
        <w:t>Introduction</w:t>
      </w:r>
    </w:p>
    <w:p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rsidR="009B6D7C" w:rsidRDefault="009B6D7C" w:rsidP="00652F43">
      <w:pPr>
        <w:rPr>
          <w:rFonts w:cstheme="minorHAnsi"/>
        </w:rPr>
      </w:pPr>
    </w:p>
    <w:p w:rsidR="009B6D7C" w:rsidRPr="009B6D7C" w:rsidRDefault="009B6D7C" w:rsidP="009B6D7C">
      <w:pPr>
        <w:pStyle w:val="Heading1"/>
        <w:rPr>
          <w:rFonts w:cstheme="minorHAnsi"/>
        </w:rPr>
      </w:pPr>
      <w:r w:rsidRPr="009B6D7C">
        <w:rPr>
          <w:rFonts w:cstheme="minorHAnsi"/>
        </w:rPr>
        <w:t>Methodology</w:t>
      </w:r>
    </w:p>
    <w:p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rsidR="00652F43" w:rsidRDefault="009B6D7C" w:rsidP="00652F43">
      <w:pPr>
        <w:rPr>
          <w:rFonts w:cstheme="minorHAnsi"/>
        </w:rPr>
      </w:pPr>
      <w:r>
        <w:rPr>
          <w:rFonts w:cstheme="minorHAnsi"/>
        </w:rPr>
        <w:t>Each participant was given a set of three task each, equal for each participant. Users were asked to evaluate the system design as if it was a live system, with test supervisor intervening only when boundaries of the system simulation were reached or if users would to give up on the task, considering it too difficult or system design inadequate.</w:t>
      </w:r>
    </w:p>
    <w:p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bookmarkStart w:id="0" w:name="_GoBack"/>
      <w:bookmarkEnd w:id="0"/>
    </w:p>
    <w:p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rsidR="009B6D7C" w:rsidRDefault="009B6D7C" w:rsidP="009B6D7C">
      <w:pPr>
        <w:rPr>
          <w:rFonts w:cstheme="minorHAnsi"/>
        </w:rPr>
      </w:pPr>
      <w:r>
        <w:rPr>
          <w:rFonts w:cstheme="minorHAnsi"/>
        </w:rPr>
        <w:t xml:space="preserve">As each scenario use interactive system simulation, it allows users to project many use case that otherwise would not come up. </w:t>
      </w:r>
      <w:r w:rsidR="002B28A6">
        <w:rPr>
          <w:rFonts w:cstheme="minorHAnsi"/>
        </w:rPr>
        <w:t>Users are encouraged to share the line of though on the entire design, usually providing some invaluable insights.</w:t>
      </w:r>
    </w:p>
    <w:p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rsidR="002B28A6" w:rsidRDefault="002B28A6">
      <w:pPr>
        <w:rPr>
          <w:rFonts w:cstheme="minorHAnsi"/>
        </w:rPr>
      </w:pPr>
      <w:r>
        <w:rPr>
          <w:rFonts w:cstheme="minorHAnsi"/>
        </w:rPr>
        <w:br w:type="page"/>
      </w:r>
    </w:p>
    <w:p w:rsidR="002B28A6" w:rsidRPr="009E220B" w:rsidRDefault="002B28A6" w:rsidP="002B28A6">
      <w:pPr>
        <w:pStyle w:val="Heading1"/>
        <w:rPr>
          <w:rFonts w:cstheme="minorHAnsi"/>
        </w:rPr>
      </w:pPr>
      <w:r w:rsidRPr="009E220B">
        <w:rPr>
          <w:rFonts w:cstheme="minorHAnsi"/>
        </w:rPr>
        <w:lastRenderedPageBreak/>
        <w:t>EP User Test sessions</w:t>
      </w:r>
    </w:p>
    <w:p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 xml:space="preserve">committee staff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 screen and email design that were provided.</w:t>
      </w:r>
      <w:r w:rsidR="00652F43">
        <w:rPr>
          <w:rFonts w:cstheme="minorHAnsi"/>
        </w:rPr>
        <w:t xml:space="preserve"> </w:t>
      </w:r>
    </w:p>
    <w:p w:rsidR="009E220B" w:rsidRDefault="00652F43" w:rsidP="00652F43">
      <w:pPr>
        <w:rPr>
          <w:rFonts w:cstheme="minorHAnsi"/>
        </w:rPr>
      </w:pPr>
      <w:r>
        <w:rPr>
          <w:rFonts w:cstheme="minorHAnsi"/>
        </w:rPr>
        <w:t>The design have been iterated</w:t>
      </w:r>
      <w:r w:rsidR="002B28A6">
        <w:rPr>
          <w:rFonts w:cstheme="minorHAnsi"/>
        </w:rPr>
        <w:t xml:space="preserve"> 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 xml:space="preserve">The Council operation team was informed of the major design weakness found, and the resulting the updates to the design. </w:t>
      </w:r>
    </w:p>
    <w:p w:rsidR="00652F43" w:rsidRDefault="009E220B" w:rsidP="00652F43">
      <w:pPr>
        <w:rPr>
          <w:rFonts w:cstheme="minorHAnsi"/>
        </w:rPr>
      </w:pPr>
      <w:r>
        <w:rPr>
          <w:rFonts w:cstheme="minorHAnsi"/>
        </w:rPr>
        <w:t>A series of improvements were introduced to the steps needed to prepare a new exchange, email confirmations of the system as well as EP internal content sharing among all the parties involved inside with Trilogue Table edition cycle.</w:t>
      </w:r>
    </w:p>
    <w:p w:rsidR="00652F43" w:rsidRDefault="00652F43" w:rsidP="00652F43">
      <w:pPr>
        <w:rPr>
          <w:rFonts w:cstheme="minorHAnsi"/>
        </w:rPr>
      </w:pPr>
    </w:p>
    <w:p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otions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rsidR="00652F43" w:rsidRDefault="00652F43" w:rsidP="00652F43">
      <w:pPr>
        <w:rPr>
          <w:rFonts w:cstheme="minorHAnsi"/>
        </w:rPr>
      </w:pPr>
      <w:r>
        <w:rPr>
          <w:rFonts w:cstheme="minorHAnsi"/>
        </w:rPr>
        <w:t xml:space="preserve">Users found </w:t>
      </w:r>
      <w:r w:rsidR="009E220B" w:rsidRPr="009E220B">
        <w:rPr>
          <w:rFonts w:cstheme="minorHAnsi"/>
          <w:b/>
        </w:rPr>
        <w:t>quick access popup-</w:t>
      </w:r>
      <w:r w:rsidRPr="009E220B">
        <w:rPr>
          <w:rFonts w:cstheme="minorHAnsi"/>
          <w:b/>
        </w:rPr>
        <w:t>style tooltips</w:t>
      </w:r>
      <w:r>
        <w:rPr>
          <w:rFonts w:cstheme="minorHAnsi"/>
        </w:rPr>
        <w:t xml:space="preserve"> enumerating purpose </w:t>
      </w:r>
      <w:r w:rsidR="009E220B">
        <w:rPr>
          <w:rFonts w:cstheme="minorHAnsi"/>
        </w:rPr>
        <w:t xml:space="preserve">of new design elements bringing a much needed </w:t>
      </w:r>
      <w:r>
        <w:rPr>
          <w:rFonts w:cstheme="minorHAnsi"/>
        </w:rPr>
        <w:t>clarifi</w:t>
      </w:r>
      <w:r w:rsidR="009E220B">
        <w:rPr>
          <w:rFonts w:cstheme="minorHAnsi"/>
        </w:rPr>
        <w:t>cation. No user manual was necessary during the User Tests sessions, especially the later design was found to be self-explanatory.</w:t>
      </w:r>
    </w:p>
    <w:p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an incoming ones that have not yet been accepted. Various presentation options have been included.</w:t>
      </w:r>
    </w:p>
    <w:p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p>
    <w:p w:rsidR="009E220B" w:rsidRDefault="009E220B" w:rsidP="00652F43">
      <w:pPr>
        <w:rPr>
          <w:rFonts w:cstheme="minorHAnsi"/>
        </w:rPr>
      </w:pPr>
    </w:p>
    <w:p w:rsidR="002D6D8A" w:rsidRDefault="002D6D8A">
      <w:pPr>
        <w:rPr>
          <w:rFonts w:eastAsiaTheme="majorEastAsia" w:cstheme="minorHAnsi"/>
          <w:sz w:val="26"/>
          <w:szCs w:val="26"/>
        </w:rPr>
      </w:pPr>
      <w:r>
        <w:rPr>
          <w:rFonts w:cstheme="minorHAnsi"/>
        </w:rPr>
        <w:br w:type="page"/>
      </w:r>
    </w:p>
    <w:p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 a</w:t>
      </w:r>
      <w:r w:rsidR="002D6D8A">
        <w:rPr>
          <w:rFonts w:cstheme="minorHAnsi"/>
        </w:rPr>
        <w:t>t the moment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presentation independent of the content. In many use cases that opens up a door to a new ways of treating information contained in the document that previously was not easily accessible. However, it leaves one possible problem on the table that should be tackled - same file presentation for technical and </w:t>
      </w:r>
      <w:proofErr w:type="spellStart"/>
      <w:r w:rsidR="00291082">
        <w:rPr>
          <w:rFonts w:cstheme="minorHAnsi"/>
        </w:rPr>
        <w:t>trilogue</w:t>
      </w:r>
      <w:proofErr w:type="spellEnd"/>
      <w:r w:rsidR="00291082">
        <w:rPr>
          <w:rFonts w:cstheme="minorHAnsi"/>
        </w:rPr>
        <w:t xml:space="preserve"> meetings. The system, while maintaining flexibility, must ensure that meeting-presentation configuration is passed to the other parties during the exchange.</w:t>
      </w:r>
    </w:p>
    <w:p w:rsidR="009E220B" w:rsidRDefault="009E220B" w:rsidP="00652F43">
      <w:pPr>
        <w:rPr>
          <w:rFonts w:cstheme="minorHAnsi"/>
        </w:rPr>
      </w:pPr>
    </w:p>
    <w:p w:rsidR="002D6D8A" w:rsidRDefault="002D6D8A">
      <w:pPr>
        <w:rPr>
          <w:rFonts w:eastAsiaTheme="majorEastAsia" w:cstheme="minorHAnsi"/>
          <w:sz w:val="32"/>
          <w:szCs w:val="32"/>
        </w:rPr>
      </w:pPr>
      <w:r>
        <w:rPr>
          <w:rFonts w:cstheme="minorHAnsi"/>
        </w:rPr>
        <w:br w:type="page"/>
      </w:r>
    </w:p>
    <w:p w:rsidR="009E220B" w:rsidRDefault="009E220B" w:rsidP="009E220B">
      <w:pPr>
        <w:pStyle w:val="Heading1"/>
        <w:rPr>
          <w:rFonts w:cstheme="minorHAnsi"/>
        </w:rPr>
      </w:pPr>
      <w:r w:rsidRPr="002B28A6">
        <w:rPr>
          <w:rFonts w:cstheme="minorHAnsi"/>
        </w:rPr>
        <w:lastRenderedPageBreak/>
        <w:t>Council User Test sessions</w:t>
      </w:r>
    </w:p>
    <w:p w:rsidR="009E220B" w:rsidRPr="002B28A6" w:rsidRDefault="009E220B" w:rsidP="009E220B">
      <w:r>
        <w:t>{</w:t>
      </w:r>
      <w:proofErr w:type="gramStart"/>
      <w:r>
        <w:t xml:space="preserve">{ </w:t>
      </w:r>
      <w:proofErr w:type="spellStart"/>
      <w:r>
        <w:t>council.trilogue.test.summary</w:t>
      </w:r>
      <w:proofErr w:type="spellEnd"/>
      <w:proofErr w:type="gramEnd"/>
      <w:r>
        <w:t xml:space="preserve"> }}</w:t>
      </w:r>
    </w:p>
    <w:p w:rsidR="009E220B" w:rsidRDefault="009E220B" w:rsidP="00652F43">
      <w:pPr>
        <w:rPr>
          <w:rFonts w:cstheme="minorHAnsi"/>
        </w:rPr>
      </w:pPr>
    </w:p>
    <w:p w:rsidR="009E220B" w:rsidRDefault="009E220B">
      <w:pPr>
        <w:rPr>
          <w:rFonts w:cstheme="minorHAnsi"/>
        </w:rPr>
      </w:pPr>
      <w:r>
        <w:rPr>
          <w:rFonts w:cstheme="minorHAnsi"/>
        </w:rPr>
        <w:br w:type="page"/>
      </w:r>
    </w:p>
    <w:p w:rsidR="009E220B" w:rsidRDefault="009E220B" w:rsidP="009E220B">
      <w:pPr>
        <w:pStyle w:val="Heading1"/>
      </w:pPr>
      <w:r>
        <w:lastRenderedPageBreak/>
        <w:t>Executive Summary</w:t>
      </w:r>
    </w:p>
    <w:p w:rsidR="002D6D8A" w:rsidRDefault="002D6D8A" w:rsidP="002D6D8A">
      <w:r>
        <w:t xml:space="preserve">The Exchange Analysis that was requested in March 2016, and carried out in summer 2016, following User Test methodology has confirmed that Trilogue Table Exchanges - encapsulated directly in an editor - are </w:t>
      </w:r>
      <w:r w:rsidR="00AB645A">
        <w:t>welcomed</w:t>
      </w:r>
      <w:r>
        <w:t xml:space="preserve"> by users.</w:t>
      </w:r>
    </w:p>
    <w:p w:rsidR="002D6D8A" w:rsidRDefault="002D6D8A" w:rsidP="002D6D8A">
      <w:r>
        <w:t>During the analysis, it became apparent that there is an overwhelming user support to build a fit-for-purpose tool for work on, exchange and discover content and versions of Trilogue Tables. This mostly points to weaknesses in the current setup that is limited by file-based exchanges of MS Word content, where users are personally responsible for maintenance of every aspect of the table.</w:t>
      </w:r>
    </w:p>
    <w:p w:rsidR="00AB645A" w:rsidRDefault="00AB645A" w:rsidP="002D6D8A">
      <w:r>
        <w:t>Automatic presentation persistence frees users to concentrate on work that brings the most Business Benefits - changes to content of the table. Filtering, allowing a dynamic presentation of any subset of the content, and eases content discovery that in turn can translate into a better worded compromise. Consolidation available at any moment of the process also helps to build a more legally sound compromise.</w:t>
      </w:r>
    </w:p>
    <w:p w:rsidR="002D6D8A" w:rsidRDefault="002D6D8A" w:rsidP="002D6D8A">
      <w:r>
        <w:t xml:space="preserve">Automated content versioning allows each institution to design internal archiving processes following </w:t>
      </w:r>
      <w:r w:rsidR="00AB645A">
        <w:t>own</w:t>
      </w:r>
      <w:r>
        <w:t xml:space="preserve"> specifications. A concise email based </w:t>
      </w:r>
      <w:r w:rsidR="00AB645A">
        <w:t>internal notifications keep users informed of major state changes to a Trilogue Table and maintain the sense of control that user had with file-based MS Word process.</w:t>
      </w:r>
    </w:p>
    <w:p w:rsidR="00AB645A" w:rsidRDefault="00AB645A" w:rsidP="002D6D8A">
      <w:r>
        <w:t>--</w:t>
      </w:r>
    </w:p>
    <w:p w:rsidR="00AB645A" w:rsidRDefault="00AB645A" w:rsidP="002D6D8A">
      <w:r>
        <w:t>Following the exchange feasibility and an early feature set confirmation in both participating institutions, the Business Responsible of the process will look at an appropriate setup for the IT project that would follow on the early positive outcome.</w:t>
      </w:r>
    </w:p>
    <w:p w:rsidR="00AB645A" w:rsidRPr="002D6D8A" w:rsidRDefault="00AB645A" w:rsidP="002D6D8A">
      <w:r>
        <w:t>An attempt should be made to help transition current MS Word based legislative process, including Trilogue Tables, into an open structured format that would allow to build new, previously unavailable services.</w:t>
      </w:r>
    </w:p>
    <w:sectPr w:rsidR="00AB645A" w:rsidRPr="002D6D8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D8A" w:rsidRDefault="002D6D8A" w:rsidP="002D6D8A">
      <w:pPr>
        <w:spacing w:after="0" w:line="240" w:lineRule="auto"/>
      </w:pPr>
      <w:r>
        <w:separator/>
      </w:r>
    </w:p>
  </w:endnote>
  <w:endnote w:type="continuationSeparator" w:id="0">
    <w:p w:rsidR="002D6D8A" w:rsidRDefault="002D6D8A" w:rsidP="002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D8A" w:rsidRDefault="002D6D8A">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924502">
          <w:rPr>
            <w:noProof/>
            <w:sz w:val="20"/>
            <w:szCs w:val="20"/>
          </w:rPr>
          <w:t>5</w:t>
        </w:r>
        <w:r w:rsidRPr="002D6D8A">
          <w:rPr>
            <w:noProof/>
            <w:sz w:val="20"/>
            <w:szCs w:val="20"/>
          </w:rPr>
          <w:fldChar w:fldCharType="end"/>
        </w:r>
        <w:r>
          <w:rPr>
            <w:noProof/>
            <w:sz w:val="20"/>
            <w:szCs w:val="20"/>
          </w:rPr>
          <w:t xml:space="preserve"> -</w:t>
        </w:r>
      </w:sdtContent>
    </w:sdt>
  </w:p>
  <w:p w:rsidR="002D6D8A" w:rsidRDefault="002D6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D8A" w:rsidRDefault="002D6D8A" w:rsidP="002D6D8A">
      <w:pPr>
        <w:spacing w:after="0" w:line="240" w:lineRule="auto"/>
      </w:pPr>
      <w:r>
        <w:separator/>
      </w:r>
    </w:p>
  </w:footnote>
  <w:footnote w:type="continuationSeparator" w:id="0">
    <w:p w:rsidR="002D6D8A" w:rsidRDefault="002D6D8A" w:rsidP="002D6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181C0C"/>
    <w:rsid w:val="00291082"/>
    <w:rsid w:val="002B28A6"/>
    <w:rsid w:val="002D6D8A"/>
    <w:rsid w:val="00652F43"/>
    <w:rsid w:val="00924502"/>
    <w:rsid w:val="009B6D7C"/>
    <w:rsid w:val="009E220B"/>
    <w:rsid w:val="00AB645A"/>
    <w:rsid w:val="00DC6F1F"/>
    <w:rsid w:val="00E505E1"/>
    <w:rsid w:val="00F00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6A13C-4FE4-4BA0-A04B-CE214680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1563D7A9.dotm</Template>
  <TotalTime>3</TotalTime>
  <Pages>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FEHERPATAKY Michal</dc:creator>
  <cp:keywords/>
  <dc:description/>
  <cp:lastModifiedBy>FEHERPATAKY Michal</cp:lastModifiedBy>
  <cp:revision>3</cp:revision>
  <dcterms:created xsi:type="dcterms:W3CDTF">2016-10-13T08:04:00Z</dcterms:created>
  <dcterms:modified xsi:type="dcterms:W3CDTF">2016-10-13T08:17:00Z</dcterms:modified>
</cp:coreProperties>
</file>